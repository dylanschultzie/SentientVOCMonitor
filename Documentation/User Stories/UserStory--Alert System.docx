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955" w:rsidRDefault="00EE7C44">
      <w:pPr>
        <w:pStyle w:val="Title"/>
      </w:pPr>
      <w:r>
        <w:t xml:space="preserve">VOCMS </w:t>
      </w:r>
      <w:proofErr w:type="spellStart"/>
      <w:r>
        <w:t>UserStory</w:t>
      </w:r>
      <w:proofErr w:type="spellEnd"/>
    </w:p>
    <w:p w:rsidR="00AA7955" w:rsidRDefault="00EE7C44">
      <w:pPr>
        <w:pStyle w:val="Heading1"/>
      </w:pPr>
      <w:r>
        <w:t>Alert System</w:t>
      </w:r>
    </w:p>
    <w:p w:rsidR="00AA7955" w:rsidRDefault="00EE7C44">
      <w:r>
        <w:t>Sally could not sleep one n</w:t>
      </w:r>
      <w:r w:rsidR="00480315">
        <w:t xml:space="preserve">ight, so she left the warmth of her </w:t>
      </w:r>
      <w:proofErr w:type="spellStart"/>
      <w:r w:rsidR="00480315">
        <w:t>iComfort</w:t>
      </w:r>
      <w:proofErr w:type="spellEnd"/>
      <w:r w:rsidR="00480315">
        <w:t xml:space="preserve"> memory foam mattress and Harry Potter comforter to </w:t>
      </w:r>
      <w:r w:rsidR="009D4B00">
        <w:t xml:space="preserve">watch the </w:t>
      </w:r>
      <w:proofErr w:type="spellStart"/>
      <w:r w:rsidR="009D4B00">
        <w:t>tele</w:t>
      </w:r>
      <w:proofErr w:type="spellEnd"/>
      <w:r w:rsidR="009D4B00">
        <w:t>. A documentary was airing about the effects of oil refineries on nearby populous. Some of the effects were quite discomforting, especially because her grandkids had an oil refinery neighboring their town. In doing some research about that specific refinery, Sally found a website that monitored and tracked the output of specific harmful chemicals known to be emitted by oil refineries. She also noticed that the tracking was real time and that she could sign up to be on an emailing list or text list that would notify her if a chemical rose above safe levels. Sally immediately signed up for the entire list of monitors placed in zip codes near to her grandkids. She chose to be notified by text, and within moments she received a text with the specific monitor, the specific chemical, and some protection and symptom information</w:t>
      </w:r>
      <w:r w:rsidR="00C07C7A">
        <w:t>. She looked at the map of monitors the website kept, and found that the monitor was right next to the oil refinery.  She then looked at where her grandkids were</w:t>
      </w:r>
      <w:r w:rsidR="004640F6">
        <w:t xml:space="preserve"> and found that the monitor near their house showed safe levels of the chemicals.</w:t>
      </w:r>
      <w:bookmarkStart w:id="0" w:name="_GoBack"/>
      <w:bookmarkEnd w:id="0"/>
    </w:p>
    <w:sectPr w:rsidR="00AA795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44"/>
    <w:rsid w:val="004640F6"/>
    <w:rsid w:val="00470CE6"/>
    <w:rsid w:val="00480315"/>
    <w:rsid w:val="009D4B00"/>
    <w:rsid w:val="00AA7955"/>
    <w:rsid w:val="00C07C7A"/>
    <w:rsid w:val="00EE7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DD42E-C2E8-476B-932A-200A586A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20Clark\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76</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Clark</dc:creator>
  <cp:keywords/>
  <cp:lastModifiedBy>Jeffrey Clark</cp:lastModifiedBy>
  <cp:revision>2</cp:revision>
  <dcterms:created xsi:type="dcterms:W3CDTF">2013-11-22T22:05:00Z</dcterms:created>
  <dcterms:modified xsi:type="dcterms:W3CDTF">2013-11-22T23:23:00Z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